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145" w:rsidRPr="00550C10" w:rsidRDefault="007A5145" w:rsidP="00B16AFB">
      <w:pPr>
        <w:jc w:val="center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550C10">
        <w:rPr>
          <w:rFonts w:asciiTheme="majorHAnsi" w:hAnsiTheme="majorHAnsi" w:cstheme="majorHAnsi"/>
          <w:b/>
          <w:sz w:val="20"/>
          <w:szCs w:val="20"/>
          <w:u w:val="single"/>
        </w:rPr>
        <w:t>HROADS</w:t>
      </w:r>
    </w:p>
    <w:p w:rsidR="004C5A63" w:rsidRPr="00550C10" w:rsidRDefault="004C5A63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O cliente HROADS deseja começar a construir o seu próprio jogo de RPG online. Para isto, ele definiu que cada personagem do jogo, possuirá uma classe e que cada classe do jogo irá possuir uma</w:t>
      </w:r>
      <w:r w:rsidR="007A5145" w:rsidRPr="00550C10">
        <w:rPr>
          <w:rFonts w:asciiTheme="majorHAnsi" w:hAnsiTheme="majorHAnsi" w:cstheme="majorHAnsi"/>
          <w:sz w:val="20"/>
          <w:szCs w:val="20"/>
        </w:rPr>
        <w:t xml:space="preserve"> ou mais</w:t>
      </w:r>
      <w:r w:rsidRPr="00550C10">
        <w:rPr>
          <w:rFonts w:asciiTheme="majorHAnsi" w:hAnsiTheme="majorHAnsi" w:cstheme="majorHAnsi"/>
          <w:sz w:val="20"/>
          <w:szCs w:val="20"/>
        </w:rPr>
        <w:t xml:space="preserve"> habilidade</w:t>
      </w:r>
      <w:r w:rsidR="007A5145" w:rsidRPr="00550C10">
        <w:rPr>
          <w:rFonts w:asciiTheme="majorHAnsi" w:hAnsiTheme="majorHAnsi" w:cstheme="majorHAnsi"/>
          <w:sz w:val="20"/>
          <w:szCs w:val="20"/>
        </w:rPr>
        <w:t>s</w:t>
      </w:r>
      <w:r w:rsidRPr="00550C10">
        <w:rPr>
          <w:rFonts w:asciiTheme="majorHAnsi" w:hAnsiTheme="majorHAnsi" w:cstheme="majorHAnsi"/>
          <w:sz w:val="20"/>
          <w:szCs w:val="20"/>
        </w:rPr>
        <w:t xml:space="preserve">, e esta habilidade pertence </w:t>
      </w:r>
      <w:r w:rsidR="007A5145" w:rsidRPr="00550C10">
        <w:rPr>
          <w:rFonts w:asciiTheme="majorHAnsi" w:hAnsiTheme="majorHAnsi" w:cstheme="majorHAnsi"/>
          <w:sz w:val="20"/>
          <w:szCs w:val="20"/>
        </w:rPr>
        <w:t xml:space="preserve">somente </w:t>
      </w:r>
      <w:r w:rsidRPr="00550C10">
        <w:rPr>
          <w:rFonts w:asciiTheme="majorHAnsi" w:hAnsiTheme="majorHAnsi" w:cstheme="majorHAnsi"/>
          <w:sz w:val="20"/>
          <w:szCs w:val="20"/>
        </w:rPr>
        <w:t>a um tipo de habilidade.</w:t>
      </w:r>
    </w:p>
    <w:p w:rsidR="004C5A63" w:rsidRPr="00550C10" w:rsidRDefault="004C5A63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Por exemplo:</w:t>
      </w:r>
    </w:p>
    <w:p w:rsidR="004C5A63" w:rsidRPr="00550C10" w:rsidRDefault="004C5A63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O personagem </w:t>
      </w:r>
      <w:proofErr w:type="spellStart"/>
      <w:r w:rsidR="00DC7A01" w:rsidRPr="00550C10">
        <w:rPr>
          <w:rFonts w:asciiTheme="majorHAnsi" w:hAnsiTheme="majorHAnsi" w:cstheme="majorHAnsi"/>
          <w:b/>
          <w:sz w:val="20"/>
          <w:szCs w:val="20"/>
        </w:rPr>
        <w:t>DeuBug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 xml:space="preserve"> é da </w:t>
      </w:r>
      <w:r w:rsidRPr="00550C10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classe Bárbaro </w:t>
      </w:r>
      <w:r w:rsidRPr="00550C10">
        <w:rPr>
          <w:rFonts w:asciiTheme="majorHAnsi" w:hAnsiTheme="majorHAnsi" w:cstheme="majorHAnsi"/>
          <w:sz w:val="20"/>
          <w:szCs w:val="20"/>
        </w:rPr>
        <w:t xml:space="preserve">que </w:t>
      </w:r>
      <w:r w:rsidR="007A5145" w:rsidRPr="00550C10">
        <w:rPr>
          <w:rFonts w:asciiTheme="majorHAnsi" w:hAnsiTheme="majorHAnsi" w:cstheme="majorHAnsi"/>
          <w:sz w:val="20"/>
          <w:szCs w:val="20"/>
        </w:rPr>
        <w:t>por sua vez possui</w:t>
      </w:r>
      <w:r w:rsidRPr="00550C10">
        <w:rPr>
          <w:rFonts w:asciiTheme="majorHAnsi" w:hAnsiTheme="majorHAnsi" w:cstheme="majorHAnsi"/>
          <w:sz w:val="20"/>
          <w:szCs w:val="20"/>
        </w:rPr>
        <w:t xml:space="preserve"> uma habilidade de </w:t>
      </w:r>
      <w:r w:rsidRPr="00550C10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 xml:space="preserve">ataque </w:t>
      </w:r>
      <w:r w:rsidRPr="00550C10">
        <w:rPr>
          <w:rFonts w:asciiTheme="majorHAnsi" w:hAnsiTheme="majorHAnsi" w:cstheme="majorHAnsi"/>
          <w:sz w:val="20"/>
          <w:szCs w:val="20"/>
        </w:rPr>
        <w:t xml:space="preserve">chamada </w:t>
      </w:r>
      <w:r w:rsidRPr="00550C10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>Lança Mortal</w:t>
      </w:r>
      <w:r w:rsidRPr="00550C10">
        <w:rPr>
          <w:rFonts w:asciiTheme="majorHAnsi" w:hAnsiTheme="majorHAnsi" w:cstheme="majorHAnsi"/>
          <w:b/>
          <w:color w:val="538135" w:themeColor="accent6" w:themeShade="BF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e uma habilidade de </w:t>
      </w:r>
      <w:r w:rsidRPr="00550C10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 xml:space="preserve">defesa </w:t>
      </w:r>
      <w:r w:rsidRPr="00550C10">
        <w:rPr>
          <w:rFonts w:asciiTheme="majorHAnsi" w:hAnsiTheme="majorHAnsi" w:cstheme="majorHAnsi"/>
          <w:sz w:val="20"/>
          <w:szCs w:val="20"/>
        </w:rPr>
        <w:t xml:space="preserve">chamada </w:t>
      </w:r>
      <w:r w:rsidRPr="00550C10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>Escudo Supremo</w:t>
      </w:r>
      <w:r w:rsidRPr="00550C10">
        <w:rPr>
          <w:rFonts w:asciiTheme="majorHAnsi" w:hAnsiTheme="majorHAnsi" w:cstheme="majorHAnsi"/>
          <w:sz w:val="20"/>
          <w:szCs w:val="20"/>
        </w:rPr>
        <w:t>.</w:t>
      </w:r>
    </w:p>
    <w:p w:rsidR="007A5145" w:rsidRPr="00550C10" w:rsidRDefault="007A5145" w:rsidP="00CB1339">
      <w:p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550C10">
        <w:rPr>
          <w:rFonts w:asciiTheme="majorHAnsi" w:hAnsiTheme="majorHAnsi" w:cstheme="majorHAnsi"/>
          <w:sz w:val="20"/>
          <w:szCs w:val="20"/>
        </w:rPr>
        <w:t>DeuBug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 xml:space="preserve"> -&gt; classe Bárbaro </w:t>
      </w:r>
      <w:r w:rsidRPr="00550C10">
        <w:rPr>
          <w:rFonts w:asciiTheme="majorHAnsi" w:hAnsiTheme="majorHAnsi" w:cstheme="majorHAnsi"/>
          <w:sz w:val="20"/>
          <w:szCs w:val="20"/>
        </w:rPr>
        <w:tab/>
        <w:t>-&gt; Lança Mortal</w:t>
      </w:r>
      <w:r w:rsidRPr="00550C10">
        <w:rPr>
          <w:rFonts w:asciiTheme="majorHAnsi" w:hAnsiTheme="majorHAnsi" w:cstheme="majorHAnsi"/>
          <w:sz w:val="20"/>
          <w:szCs w:val="20"/>
        </w:rPr>
        <w:tab/>
      </w:r>
      <w:r w:rsidR="00494898">
        <w:rPr>
          <w:rFonts w:asciiTheme="majorHAnsi" w:hAnsiTheme="majorHAnsi" w:cstheme="majorHAnsi"/>
          <w:sz w:val="20"/>
          <w:szCs w:val="20"/>
        </w:rPr>
        <w:tab/>
      </w:r>
      <w:r w:rsidRPr="00550C10">
        <w:rPr>
          <w:rFonts w:asciiTheme="majorHAnsi" w:hAnsiTheme="majorHAnsi" w:cstheme="majorHAnsi"/>
          <w:sz w:val="20"/>
          <w:szCs w:val="20"/>
        </w:rPr>
        <w:t>-&gt; ataque</w:t>
      </w:r>
    </w:p>
    <w:p w:rsidR="007A5145" w:rsidRPr="00550C10" w:rsidRDefault="007A5145" w:rsidP="00494898">
      <w:pPr>
        <w:ind w:left="1416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-&gt; Escudo Supremo </w:t>
      </w:r>
      <w:r w:rsidRPr="00550C10">
        <w:rPr>
          <w:rFonts w:asciiTheme="majorHAnsi" w:hAnsiTheme="majorHAnsi" w:cstheme="majorHAnsi"/>
          <w:sz w:val="20"/>
          <w:szCs w:val="20"/>
        </w:rPr>
        <w:tab/>
        <w:t>-&gt; defesa</w:t>
      </w:r>
    </w:p>
    <w:p w:rsidR="00DC7A01" w:rsidRPr="00550C10" w:rsidRDefault="00DC7A01" w:rsidP="00CB1339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O personagem </w:t>
      </w:r>
      <w:proofErr w:type="spellStart"/>
      <w:r w:rsidRPr="00550C10">
        <w:rPr>
          <w:rFonts w:asciiTheme="majorHAnsi" w:hAnsiTheme="majorHAnsi" w:cstheme="majorHAnsi"/>
          <w:b/>
          <w:sz w:val="20"/>
          <w:szCs w:val="20"/>
        </w:rPr>
        <w:t>BitBug</w:t>
      </w:r>
      <w:proofErr w:type="spellEnd"/>
      <w:r w:rsidRPr="00550C10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é da </w:t>
      </w:r>
      <w:r w:rsidRPr="00550C10">
        <w:rPr>
          <w:rFonts w:asciiTheme="majorHAnsi" w:hAnsiTheme="majorHAnsi" w:cstheme="majorHAnsi"/>
          <w:color w:val="FFC000"/>
          <w:sz w:val="20"/>
          <w:szCs w:val="20"/>
        </w:rPr>
        <w:t>classe Monge</w:t>
      </w:r>
      <w:r w:rsidRPr="00550C10">
        <w:rPr>
          <w:rFonts w:asciiTheme="majorHAnsi" w:hAnsiTheme="majorHAnsi" w:cstheme="majorHAnsi"/>
          <w:b/>
          <w:color w:val="FFC000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que </w:t>
      </w:r>
      <w:r w:rsidR="007A5145" w:rsidRPr="00550C10">
        <w:rPr>
          <w:rFonts w:asciiTheme="majorHAnsi" w:hAnsiTheme="majorHAnsi" w:cstheme="majorHAnsi"/>
          <w:sz w:val="20"/>
          <w:szCs w:val="20"/>
        </w:rPr>
        <w:t xml:space="preserve">por sua vez </w:t>
      </w:r>
      <w:r w:rsidRPr="00550C10">
        <w:rPr>
          <w:rFonts w:asciiTheme="majorHAnsi" w:hAnsiTheme="majorHAnsi" w:cstheme="majorHAnsi"/>
          <w:sz w:val="20"/>
          <w:szCs w:val="20"/>
        </w:rPr>
        <w:t xml:space="preserve">possui uma habilidade de </w:t>
      </w:r>
      <w:r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cura</w:t>
      </w:r>
      <w:r w:rsidRPr="00550C10">
        <w:rPr>
          <w:rFonts w:asciiTheme="majorHAnsi" w:hAnsiTheme="majorHAnsi" w:cstheme="majorHAnsi"/>
          <w:b/>
          <w:color w:val="BF8F00" w:themeColor="accent4" w:themeShade="BF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chamada </w:t>
      </w:r>
      <w:r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Recuperar Vida</w:t>
      </w:r>
      <w:r w:rsidRPr="00550C10">
        <w:rPr>
          <w:rFonts w:asciiTheme="majorHAnsi" w:hAnsiTheme="majorHAnsi" w:cstheme="majorHAnsi"/>
          <w:b/>
          <w:color w:val="BF8F00" w:themeColor="accent4" w:themeShade="BF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e uma habilidade de </w:t>
      </w:r>
      <w:r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defesa</w:t>
      </w:r>
      <w:r w:rsidRPr="00550C10">
        <w:rPr>
          <w:rFonts w:asciiTheme="majorHAnsi" w:hAnsiTheme="majorHAnsi" w:cstheme="majorHAnsi"/>
          <w:b/>
          <w:color w:val="BF8F00" w:themeColor="accent4" w:themeShade="BF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chamada </w:t>
      </w:r>
      <w:r w:rsidR="0087346F"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Esc</w:t>
      </w:r>
      <w:r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udo Supremo</w:t>
      </w:r>
      <w:r w:rsidRPr="00550C10">
        <w:rPr>
          <w:rFonts w:asciiTheme="majorHAnsi" w:hAnsiTheme="majorHAnsi" w:cstheme="majorHAnsi"/>
          <w:b/>
          <w:sz w:val="20"/>
          <w:szCs w:val="20"/>
        </w:rPr>
        <w:t>.</w:t>
      </w:r>
    </w:p>
    <w:p w:rsidR="007A5145" w:rsidRPr="00550C10" w:rsidRDefault="007A5145" w:rsidP="00CB1339">
      <w:p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550C10">
        <w:rPr>
          <w:rFonts w:asciiTheme="majorHAnsi" w:hAnsiTheme="majorHAnsi" w:cstheme="majorHAnsi"/>
          <w:sz w:val="20"/>
          <w:szCs w:val="20"/>
        </w:rPr>
        <w:t>BitBug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 xml:space="preserve"> -&gt; classe Monge </w:t>
      </w:r>
      <w:r w:rsidRPr="00550C10">
        <w:rPr>
          <w:rFonts w:asciiTheme="majorHAnsi" w:hAnsiTheme="majorHAnsi" w:cstheme="majorHAnsi"/>
          <w:sz w:val="20"/>
          <w:szCs w:val="20"/>
        </w:rPr>
        <w:tab/>
        <w:t>-&gt; Recuperar Vida</w:t>
      </w:r>
      <w:r w:rsidRPr="00550C10">
        <w:rPr>
          <w:rFonts w:asciiTheme="majorHAnsi" w:hAnsiTheme="majorHAnsi" w:cstheme="majorHAnsi"/>
          <w:sz w:val="20"/>
          <w:szCs w:val="20"/>
        </w:rPr>
        <w:tab/>
        <w:t>-&gt; cura</w:t>
      </w:r>
    </w:p>
    <w:p w:rsidR="007A5145" w:rsidRPr="00550C10" w:rsidRDefault="007A5145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ab/>
      </w:r>
      <w:r w:rsidRPr="00550C10">
        <w:rPr>
          <w:rFonts w:asciiTheme="majorHAnsi" w:hAnsiTheme="majorHAnsi" w:cstheme="majorHAnsi"/>
          <w:sz w:val="20"/>
          <w:szCs w:val="20"/>
        </w:rPr>
        <w:tab/>
      </w:r>
      <w:r w:rsidRPr="00550C10">
        <w:rPr>
          <w:rFonts w:asciiTheme="majorHAnsi" w:hAnsiTheme="majorHAnsi" w:cstheme="majorHAnsi"/>
          <w:sz w:val="20"/>
          <w:szCs w:val="20"/>
        </w:rPr>
        <w:tab/>
        <w:t>-&gt; Escudo Supremo</w:t>
      </w:r>
      <w:r w:rsidRPr="00550C10">
        <w:rPr>
          <w:rFonts w:asciiTheme="majorHAnsi" w:hAnsiTheme="majorHAnsi" w:cstheme="majorHAnsi"/>
          <w:sz w:val="20"/>
          <w:szCs w:val="20"/>
        </w:rPr>
        <w:tab/>
        <w:t>-&gt; defesa</w:t>
      </w:r>
    </w:p>
    <w:p w:rsidR="00B51866" w:rsidRPr="00550C10" w:rsidRDefault="00CF4C14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Cada personagem deve pertencer exclusivamente a uma única classe. Uma classe pode ter uma ou mais habilidades. E uma habilidade deve pertencer a exclusivamente um único tipo de habilidade. </w:t>
      </w:r>
    </w:p>
    <w:p w:rsidR="000B1536" w:rsidRPr="00550C10" w:rsidRDefault="000B1536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Para que o jogo tenha início, </w:t>
      </w:r>
      <w:r w:rsidR="00CB1339" w:rsidRPr="00550C10">
        <w:rPr>
          <w:rFonts w:asciiTheme="majorHAnsi" w:hAnsiTheme="majorHAnsi" w:cstheme="majorHAnsi"/>
          <w:sz w:val="20"/>
          <w:szCs w:val="20"/>
        </w:rPr>
        <w:t>HROADS disponibilizou um conteúdo com algumas informações sobre como ele quer que o jogo seja construído.</w:t>
      </w:r>
    </w:p>
    <w:p w:rsidR="000B1536" w:rsidRPr="00550C10" w:rsidRDefault="000B1536" w:rsidP="00CB1339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250709" w:rsidRPr="00550C10" w:rsidRDefault="004C5A63" w:rsidP="00CB133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Classes</w:t>
      </w:r>
    </w:p>
    <w:p w:rsidR="00250709" w:rsidRPr="00550C10" w:rsidRDefault="00250709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Bárbaro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(Lança Mortal, Escudo Supremo)</w:t>
      </w:r>
    </w:p>
    <w:p w:rsidR="00250709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Cruzado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(Escudo Supremo)</w:t>
      </w:r>
    </w:p>
    <w:p w:rsidR="00250709" w:rsidRPr="00550C10" w:rsidRDefault="00250709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Caçadora de Demônios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(Lança Mortal)</w:t>
      </w:r>
    </w:p>
    <w:p w:rsidR="00250709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Monge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(Recuperar Vida, Escudo Supremo)</w:t>
      </w:r>
    </w:p>
    <w:p w:rsidR="00250709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Necromante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(começa sem habilidades)</w:t>
      </w:r>
    </w:p>
    <w:p w:rsidR="00250709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Feiticeiro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(Recuperar Vida)</w:t>
      </w:r>
    </w:p>
    <w:p w:rsidR="00D57C1C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550C10">
        <w:rPr>
          <w:rFonts w:asciiTheme="majorHAnsi" w:hAnsiTheme="majorHAnsi" w:cstheme="majorHAnsi"/>
          <w:sz w:val="20"/>
          <w:szCs w:val="20"/>
        </w:rPr>
        <w:t>Arcanista</w:t>
      </w:r>
      <w:proofErr w:type="spellEnd"/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(começa sem habilidades)</w:t>
      </w:r>
    </w:p>
    <w:p w:rsidR="00DC7A01" w:rsidRPr="00550C10" w:rsidRDefault="004C5A63" w:rsidP="00CB133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H</w:t>
      </w:r>
      <w:r w:rsidR="00CF4C14" w:rsidRPr="00550C10">
        <w:rPr>
          <w:rFonts w:asciiTheme="majorHAnsi" w:hAnsiTheme="majorHAnsi" w:cstheme="majorHAnsi"/>
          <w:b/>
          <w:color w:val="FF0000"/>
          <w:sz w:val="20"/>
          <w:szCs w:val="20"/>
        </w:rPr>
        <w:t>abilidades</w:t>
      </w:r>
    </w:p>
    <w:p w:rsidR="00DC7A01" w:rsidRPr="00550C10" w:rsidRDefault="004C5A63" w:rsidP="00CB1339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Lança Mortal (tipo de habilidade: ataque)</w:t>
      </w:r>
    </w:p>
    <w:p w:rsidR="00DC7A01" w:rsidRPr="00550C10" w:rsidRDefault="004C5A63" w:rsidP="00CB1339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Escudo Supremo (tipo de habilidade: defesa)</w:t>
      </w:r>
    </w:p>
    <w:p w:rsidR="004C5A63" w:rsidRPr="00550C10" w:rsidRDefault="004C5A63" w:rsidP="00CB1339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Recuperar Vida (tipo de habilidade: cura)</w:t>
      </w:r>
    </w:p>
    <w:p w:rsidR="00CF4C14" w:rsidRPr="00550C10" w:rsidRDefault="004C5A63" w:rsidP="00CB133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T</w:t>
      </w:r>
      <w:r w:rsidR="00CF4C14" w:rsidRPr="00550C10">
        <w:rPr>
          <w:rFonts w:asciiTheme="majorHAnsi" w:hAnsiTheme="majorHAnsi" w:cstheme="majorHAnsi"/>
          <w:b/>
          <w:color w:val="FF0000"/>
          <w:sz w:val="20"/>
          <w:szCs w:val="20"/>
        </w:rPr>
        <w:t>ipos de Habilidades</w:t>
      </w:r>
    </w:p>
    <w:p w:rsidR="00CF4C14" w:rsidRPr="00550C10" w:rsidRDefault="00CF4C14" w:rsidP="00CB133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Ataque</w:t>
      </w:r>
    </w:p>
    <w:p w:rsidR="00CF4C14" w:rsidRPr="00550C10" w:rsidRDefault="00CF4C14" w:rsidP="00CB133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Defesa</w:t>
      </w:r>
    </w:p>
    <w:p w:rsidR="00250709" w:rsidRPr="00550C10" w:rsidRDefault="004C5A63" w:rsidP="00CB133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Cura</w:t>
      </w:r>
    </w:p>
    <w:p w:rsidR="00250709" w:rsidRPr="00550C10" w:rsidRDefault="000B1536" w:rsidP="00CB133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Magia</w:t>
      </w:r>
      <w:r w:rsidR="00250709" w:rsidRPr="00550C10">
        <w:rPr>
          <w:rFonts w:asciiTheme="majorHAnsi" w:hAnsiTheme="majorHAnsi" w:cstheme="majorHAnsi"/>
          <w:sz w:val="20"/>
          <w:szCs w:val="20"/>
        </w:rPr>
        <w:tab/>
      </w:r>
    </w:p>
    <w:p w:rsidR="008B7CED" w:rsidRPr="00550C10" w:rsidRDefault="008B7CED" w:rsidP="008B7CED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B51866" w:rsidRPr="00550C10" w:rsidRDefault="00B51866" w:rsidP="00B51866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lastRenderedPageBreak/>
        <w:t>Personagens</w:t>
      </w:r>
    </w:p>
    <w:p w:rsidR="008B7CED" w:rsidRPr="00550C10" w:rsidRDefault="008B7CED" w:rsidP="008B7CED">
      <w:pPr>
        <w:pStyle w:val="PargrafodaLista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8B7CED" w:rsidRPr="00550C10" w:rsidRDefault="00B51866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ab/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Nome Personagem: </w:t>
      </w:r>
      <w:proofErr w:type="spellStart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DeuBug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ab/>
      </w:r>
    </w:p>
    <w:p w:rsidR="00B51866" w:rsidRPr="00550C10" w:rsidRDefault="00B51866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Classe: Bárbaro</w:t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Vida: 100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Mana: 80</w:t>
      </w:r>
    </w:p>
    <w:p w:rsidR="00C504D0" w:rsidRDefault="00C504D0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Atualização</w:t>
      </w:r>
      <w:r>
        <w:rPr>
          <w:rFonts w:asciiTheme="majorHAnsi" w:hAnsiTheme="majorHAnsi" w:cstheme="majorHAnsi"/>
          <w:sz w:val="20"/>
          <w:szCs w:val="20"/>
        </w:rPr>
        <w:t>: Data Atual</w:t>
      </w:r>
    </w:p>
    <w:p w:rsidR="00C504D0" w:rsidRPr="00550C10" w:rsidRDefault="00C504D0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Criação</w:t>
      </w:r>
      <w:r>
        <w:rPr>
          <w:rFonts w:asciiTheme="majorHAnsi" w:hAnsiTheme="majorHAnsi" w:cstheme="majorHAnsi"/>
          <w:sz w:val="20"/>
          <w:szCs w:val="20"/>
        </w:rPr>
        <w:t>: 18/01/2019</w:t>
      </w:r>
    </w:p>
    <w:p w:rsidR="008B7CED" w:rsidRPr="00550C10" w:rsidRDefault="008B7CED" w:rsidP="008B7CED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Nome Personagem: </w:t>
      </w:r>
      <w:proofErr w:type="spellStart"/>
      <w:r w:rsidRPr="00550C10">
        <w:rPr>
          <w:rFonts w:asciiTheme="majorHAnsi" w:hAnsiTheme="majorHAnsi" w:cstheme="majorHAnsi"/>
          <w:sz w:val="20"/>
          <w:szCs w:val="20"/>
        </w:rPr>
        <w:t>BitBug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ab/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Classe: Monge</w:t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Vida: 70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Mana: 100</w:t>
      </w:r>
    </w:p>
    <w:p w:rsidR="00C504D0" w:rsidRDefault="00C504D0" w:rsidP="00C5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Atualização</w:t>
      </w:r>
      <w:r>
        <w:rPr>
          <w:rFonts w:asciiTheme="majorHAnsi" w:hAnsiTheme="majorHAnsi" w:cstheme="majorHAnsi"/>
          <w:sz w:val="20"/>
          <w:szCs w:val="20"/>
        </w:rPr>
        <w:t>: Data Atual</w:t>
      </w:r>
    </w:p>
    <w:p w:rsidR="00C504D0" w:rsidRPr="00550C10" w:rsidRDefault="00C504D0" w:rsidP="00C5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Criação</w:t>
      </w:r>
      <w:r>
        <w:rPr>
          <w:rFonts w:asciiTheme="majorHAnsi" w:hAnsiTheme="majorHAnsi" w:cstheme="majorHAnsi"/>
          <w:sz w:val="20"/>
          <w:szCs w:val="20"/>
        </w:rPr>
        <w:t>: 1</w:t>
      </w:r>
      <w:r w:rsidR="003B5BD5">
        <w:rPr>
          <w:rFonts w:asciiTheme="majorHAnsi" w:hAnsiTheme="majorHAnsi" w:cstheme="majorHAnsi"/>
          <w:sz w:val="20"/>
          <w:szCs w:val="20"/>
        </w:rPr>
        <w:t>7</w:t>
      </w:r>
      <w:r>
        <w:rPr>
          <w:rFonts w:asciiTheme="majorHAnsi" w:hAnsiTheme="majorHAnsi" w:cstheme="majorHAnsi"/>
          <w:sz w:val="20"/>
          <w:szCs w:val="20"/>
        </w:rPr>
        <w:t>/0</w:t>
      </w:r>
      <w:r w:rsidR="003B5BD5">
        <w:rPr>
          <w:rFonts w:asciiTheme="majorHAnsi" w:hAnsiTheme="majorHAnsi" w:cstheme="majorHAnsi"/>
          <w:sz w:val="20"/>
          <w:szCs w:val="20"/>
        </w:rPr>
        <w:t>3</w:t>
      </w:r>
      <w:r>
        <w:rPr>
          <w:rFonts w:asciiTheme="majorHAnsi" w:hAnsiTheme="majorHAnsi" w:cstheme="majorHAnsi"/>
          <w:sz w:val="20"/>
          <w:szCs w:val="20"/>
        </w:rPr>
        <w:t>/201</w:t>
      </w:r>
      <w:r w:rsidR="003B5BD5">
        <w:rPr>
          <w:rFonts w:asciiTheme="majorHAnsi" w:hAnsiTheme="majorHAnsi" w:cstheme="majorHAnsi"/>
          <w:sz w:val="20"/>
          <w:szCs w:val="20"/>
        </w:rPr>
        <w:t>6</w:t>
      </w:r>
    </w:p>
    <w:p w:rsidR="008B7CED" w:rsidRPr="00550C10" w:rsidRDefault="008B7CED" w:rsidP="008B7CED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Nome Personagem: </w:t>
      </w:r>
      <w:r w:rsidRPr="00550C10">
        <w:rPr>
          <w:rFonts w:asciiTheme="majorHAnsi" w:hAnsiTheme="majorHAnsi" w:cstheme="majorHAnsi"/>
          <w:sz w:val="20"/>
          <w:szCs w:val="20"/>
        </w:rPr>
        <w:t>Fer8</w:t>
      </w:r>
      <w:r w:rsidRPr="00550C10">
        <w:rPr>
          <w:rFonts w:asciiTheme="majorHAnsi" w:hAnsiTheme="majorHAnsi" w:cstheme="majorHAnsi"/>
          <w:sz w:val="20"/>
          <w:szCs w:val="20"/>
        </w:rPr>
        <w:tab/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Classe: </w:t>
      </w:r>
      <w:proofErr w:type="spellStart"/>
      <w:r w:rsidRPr="00550C10">
        <w:rPr>
          <w:rFonts w:asciiTheme="majorHAnsi" w:hAnsiTheme="majorHAnsi" w:cstheme="majorHAnsi"/>
          <w:sz w:val="20"/>
          <w:szCs w:val="20"/>
        </w:rPr>
        <w:t>Arcanista</w:t>
      </w:r>
      <w:proofErr w:type="spellEnd"/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Vida: 75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Mana: 60</w:t>
      </w:r>
    </w:p>
    <w:p w:rsidR="00C504D0" w:rsidRDefault="00C504D0" w:rsidP="00C5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Atualização</w:t>
      </w:r>
      <w:r>
        <w:rPr>
          <w:rFonts w:asciiTheme="majorHAnsi" w:hAnsiTheme="majorHAnsi" w:cstheme="majorHAnsi"/>
          <w:sz w:val="20"/>
          <w:szCs w:val="20"/>
        </w:rPr>
        <w:t>: Data Atual</w:t>
      </w:r>
    </w:p>
    <w:p w:rsidR="00C504D0" w:rsidRPr="00550C10" w:rsidRDefault="00C504D0" w:rsidP="00C5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Criação</w:t>
      </w:r>
      <w:r>
        <w:rPr>
          <w:rFonts w:asciiTheme="majorHAnsi" w:hAnsiTheme="majorHAnsi" w:cstheme="majorHAnsi"/>
          <w:sz w:val="20"/>
          <w:szCs w:val="20"/>
        </w:rPr>
        <w:t>: 18/0</w:t>
      </w:r>
      <w:r w:rsidR="003B5BD5">
        <w:rPr>
          <w:rFonts w:asciiTheme="majorHAnsi" w:hAnsiTheme="majorHAnsi" w:cstheme="majorHAnsi"/>
          <w:sz w:val="20"/>
          <w:szCs w:val="20"/>
        </w:rPr>
        <w:t>3</w:t>
      </w:r>
      <w:r>
        <w:rPr>
          <w:rFonts w:asciiTheme="majorHAnsi" w:hAnsiTheme="majorHAnsi" w:cstheme="majorHAnsi"/>
          <w:sz w:val="20"/>
          <w:szCs w:val="20"/>
        </w:rPr>
        <w:t>/2018</w:t>
      </w:r>
    </w:p>
    <w:p w:rsidR="008B7CED" w:rsidRPr="00550C10" w:rsidRDefault="008B7CED" w:rsidP="008B7CED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Exercícios</w:t>
      </w:r>
    </w:p>
    <w:p w:rsidR="008B7CED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MER</w:t>
      </w:r>
      <w:r w:rsidR="009146B1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– Modelos desenvolvidos em sala – draw.io</w:t>
      </w:r>
    </w:p>
    <w:p w:rsidR="00643085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Descrição</w:t>
      </w:r>
    </w:p>
    <w:p w:rsidR="00643085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Excel – para </w:t>
      </w:r>
      <w:r w:rsidR="00A26E9A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validar</w:t>
      </w:r>
    </w:p>
    <w:p w:rsidR="00643085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Documentação com o nome da dupla ou trio e o conteúdo que foi desenvolvido (documentação + scripts)</w:t>
      </w:r>
    </w:p>
    <w:p w:rsidR="009146B1" w:rsidRPr="00550C10" w:rsidRDefault="009146B1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Trello</w:t>
      </w:r>
      <w:proofErr w:type="spellEnd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– compartilhar com os professores (incluir o link na documentação)</w:t>
      </w:r>
    </w:p>
    <w:p w:rsidR="00643085" w:rsidRPr="00550C10" w:rsidRDefault="00643085" w:rsidP="00643085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643085" w:rsidRPr="00550C10" w:rsidRDefault="00643085" w:rsidP="00643085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Tarefas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Criar o banco de dados chamado </w:t>
      </w:r>
      <w:r w:rsidR="00890987">
        <w:rPr>
          <w:rFonts w:asciiTheme="majorHAnsi" w:hAnsiTheme="majorHAnsi" w:cstheme="majorHAnsi"/>
          <w:color w:val="000000" w:themeColor="text1"/>
          <w:sz w:val="20"/>
          <w:szCs w:val="20"/>
        </w:rPr>
        <w:t>SENAI_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HROADS_MANHA/</w:t>
      </w:r>
      <w:r w:rsidR="00890987">
        <w:rPr>
          <w:rFonts w:asciiTheme="majorHAnsi" w:hAnsiTheme="majorHAnsi" w:cstheme="majorHAnsi"/>
          <w:color w:val="000000" w:themeColor="text1"/>
          <w:sz w:val="20"/>
          <w:szCs w:val="20"/>
        </w:rPr>
        <w:t>SENAI_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HROADS_TARDE (conforme o período);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Criar as tabelas no banco de dados;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Inserir os registros conforme descrição no próprio texto</w:t>
      </w:r>
      <w:r w:rsidR="00A26E9A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(classes, habilidades, tipos de habilidades e personagens)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;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Atualizar o nome do personagem </w:t>
      </w:r>
      <w:r w:rsidRPr="00550C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Fer8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para </w:t>
      </w:r>
      <w:r w:rsidRPr="00550C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Fer7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Atualizar o nome da classe de </w:t>
      </w:r>
      <w:r w:rsidRPr="00550C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Necromante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para </w:t>
      </w:r>
      <w:proofErr w:type="spellStart"/>
      <w:r w:rsidRPr="00550C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Necromancer</w:t>
      </w:r>
      <w:proofErr w:type="spellEnd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;</w:t>
      </w:r>
    </w:p>
    <w:p w:rsidR="008B7CED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os personagens;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as classes;</w:t>
      </w:r>
    </w:p>
    <w:p w:rsidR="00550C10" w:rsidRPr="00550C10" w:rsidRDefault="00550C10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somente o nome das classes;</w:t>
      </w:r>
    </w:p>
    <w:p w:rsidR="00643085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habilidades;</w:t>
      </w:r>
    </w:p>
    <w:p w:rsidR="00550C10" w:rsidRDefault="00550C10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Realizar a contagem de quantas habilidades estão cadastradas;</w:t>
      </w:r>
    </w:p>
    <w:p w:rsidR="00550C10" w:rsidRPr="00550C10" w:rsidRDefault="00550C10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Selecionar somente os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id’s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das habilidades classificando-os por ordem crescente;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os tipos de habilidades;</w:t>
      </w:r>
    </w:p>
    <w:p w:rsidR="00961D51" w:rsidRPr="00550C10" w:rsidRDefault="00961D5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habilidades e a quais tipos de habilidades elas fazem parte;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os personagens e suas respectivas classes;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os personagens e as classes (mesmo que elas não tenham correspondência em personagens);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classes e suas respectivas habilidades;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habilidades e suas classes (somente as que possuem correspondência);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habilidades e suas classes (mesmo que elas não tenham correspondência).</w:t>
      </w:r>
    </w:p>
    <w:p w:rsidR="00643085" w:rsidRPr="00550C10" w:rsidRDefault="00643085" w:rsidP="008B7CED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643085" w:rsidRPr="00550C10" w:rsidRDefault="00643085" w:rsidP="00643085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Scripts</w:t>
      </w:r>
    </w:p>
    <w:p w:rsidR="00643085" w:rsidRPr="00550C10" w:rsidRDefault="00643085" w:rsidP="00FA69E9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Script de criação (salvar o nome do arquivo como: 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M_SeuNome_hroads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criacao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_01.sql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ou T_SeuNome_hroads</w:t>
      </w:r>
      <w:r w:rsidR="00D52768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criacao</w:t>
      </w:r>
      <w:r w:rsidR="00D52768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_01.sql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:rsidR="00643085" w:rsidRPr="00550C10" w:rsidRDefault="00643085" w:rsidP="00643085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Script de inserção (salvar o nome do arquivo como: 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M_SeuNome_hroads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manipulacao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_02.sql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ou T_SeuNome_hroads</w:t>
      </w:r>
      <w:r w:rsidR="00D52768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manipulacao</w:t>
      </w:r>
      <w:r w:rsidR="00D52768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_02.sql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 </w:t>
      </w:r>
    </w:p>
    <w:p w:rsidR="00643085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Script de seleção (salvar o nome do arquivo como: 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M_SeuNome_hroads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query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_03.sql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ou T_SeuNome_hroads_query_03.sql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 </w:t>
      </w:r>
    </w:p>
    <w:p w:rsidR="00FA69E9" w:rsidRPr="00550C10" w:rsidRDefault="00FA69E9" w:rsidP="00FA69E9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FA69E9" w:rsidRPr="00550C10" w:rsidRDefault="00FA69E9" w:rsidP="00FA69E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O que deverá ser entregue?</w:t>
      </w:r>
    </w:p>
    <w:p w:rsidR="00FA69E9" w:rsidRPr="00550C10" w:rsidRDefault="00FA69E9" w:rsidP="00FA69E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</w:p>
    <w:p w:rsidR="00F00D56" w:rsidRDefault="00FA69E9" w:rsidP="00FA69E9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Deverá ser compartilhado com os instrutores, o link no </w:t>
      </w:r>
      <w:proofErr w:type="spellStart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github</w:t>
      </w:r>
      <w:proofErr w:type="spellEnd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com o repositório criado </w:t>
      </w:r>
    </w:p>
    <w:p w:rsidR="00FA69E9" w:rsidRPr="00550C10" w:rsidRDefault="00FA69E9" w:rsidP="00F00D5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r w:rsidR="00F00D56">
        <w:rPr>
          <w:rFonts w:asciiTheme="majorHAnsi" w:hAnsiTheme="majorHAnsi" w:cstheme="majorHAnsi"/>
          <w:color w:val="000000" w:themeColor="text1"/>
          <w:sz w:val="20"/>
          <w:szCs w:val="20"/>
        </w:rPr>
        <w:t>2s2019-t2-hroads-s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print</w:t>
      </w:r>
      <w:r w:rsidR="00F00D56">
        <w:rPr>
          <w:rFonts w:asciiTheme="majorHAnsi" w:hAnsiTheme="majorHAnsi" w:cstheme="majorHAnsi"/>
          <w:color w:val="000000" w:themeColor="text1"/>
          <w:sz w:val="20"/>
          <w:szCs w:val="20"/>
        </w:rPr>
        <w:t>-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1</w:t>
      </w:r>
      <w:r w:rsidR="00F00D56">
        <w:rPr>
          <w:rFonts w:asciiTheme="majorHAnsi" w:hAnsiTheme="majorHAnsi" w:cstheme="majorHAnsi"/>
          <w:color w:val="000000" w:themeColor="text1"/>
          <w:sz w:val="20"/>
          <w:szCs w:val="20"/>
        </w:rPr>
        <w:t>-bd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).</w:t>
      </w:r>
    </w:p>
    <w:p w:rsidR="00FA69E9" w:rsidRPr="00550C10" w:rsidRDefault="00FA69E9" w:rsidP="00FA69E9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 que deverá conter: </w:t>
      </w:r>
    </w:p>
    <w:p w:rsidR="00FA69E9" w:rsidRPr="00550C10" w:rsidRDefault="00FA69E9" w:rsidP="00FA69E9">
      <w:pPr>
        <w:ind w:left="708"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Documentação (incluindo modelagem);</w:t>
      </w:r>
    </w:p>
    <w:p w:rsidR="00FA69E9" w:rsidRPr="00550C10" w:rsidRDefault="00FA69E9" w:rsidP="00FA69E9">
      <w:pPr>
        <w:ind w:left="708"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Excel;</w:t>
      </w:r>
    </w:p>
    <w:p w:rsidR="00FA69E9" w:rsidRPr="00550C10" w:rsidRDefault="00192373" w:rsidP="00FA69E9">
      <w:pPr>
        <w:ind w:left="708"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Scripts de criação, inserção e seleção;</w:t>
      </w:r>
    </w:p>
    <w:p w:rsidR="00643085" w:rsidRDefault="00643085" w:rsidP="008B7CED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</w:p>
    <w:p w:rsidR="005651AC" w:rsidRDefault="005651AC" w:rsidP="008B7CED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</w:p>
    <w:p w:rsidR="005651AC" w:rsidRPr="005651AC" w:rsidRDefault="005651AC" w:rsidP="008B7CED">
      <w:pPr>
        <w:jc w:val="both"/>
        <w:rPr>
          <w:rFonts w:asciiTheme="majorHAnsi" w:hAnsiTheme="majorHAnsi" w:cstheme="majorHAnsi"/>
          <w:b/>
          <w:color w:val="FF0000"/>
          <w:sz w:val="28"/>
          <w:szCs w:val="20"/>
        </w:rPr>
      </w:pPr>
    </w:p>
    <w:p w:rsidR="005651AC" w:rsidRDefault="005651AC" w:rsidP="005651AC">
      <w:pPr>
        <w:jc w:val="center"/>
        <w:rPr>
          <w:rFonts w:asciiTheme="majorHAnsi" w:hAnsiTheme="majorHAnsi" w:cstheme="majorHAnsi"/>
          <w:b/>
          <w:color w:val="FF0000"/>
          <w:sz w:val="28"/>
          <w:szCs w:val="20"/>
        </w:rPr>
      </w:pPr>
      <w:r w:rsidRPr="005651AC">
        <w:rPr>
          <w:rFonts w:asciiTheme="majorHAnsi" w:hAnsiTheme="majorHAnsi" w:cstheme="majorHAnsi"/>
          <w:b/>
          <w:color w:val="FF0000"/>
          <w:sz w:val="28"/>
          <w:szCs w:val="20"/>
        </w:rPr>
        <w:lastRenderedPageBreak/>
        <w:t>Modelagem</w:t>
      </w:r>
    </w:p>
    <w:p w:rsidR="005651AC" w:rsidRPr="005651AC" w:rsidRDefault="005651AC" w:rsidP="005651AC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b/>
          <w:color w:val="FF0000"/>
          <w:sz w:val="28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0"/>
        </w:rPr>
        <w:t>Modelo Conceitual</w:t>
      </w:r>
    </w:p>
    <w:p w:rsidR="005651AC" w:rsidRDefault="005651AC" w:rsidP="005651AC">
      <w:pPr>
        <w:rPr>
          <w:rFonts w:ascii="Helvetica" w:hAnsi="Helvetica" w:cs="Helvetica"/>
          <w:color w:val="3C4858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b/>
          <w:color w:val="FF0000"/>
          <w:sz w:val="20"/>
          <w:szCs w:val="20"/>
        </w:rPr>
        <w:tab/>
      </w:r>
      <w:r>
        <w:rPr>
          <w:rFonts w:ascii="Helvetica" w:hAnsi="Helvetica" w:cs="Helvetica"/>
          <w:color w:val="3C4858"/>
          <w:sz w:val="26"/>
          <w:szCs w:val="26"/>
          <w:shd w:val="clear" w:color="auto" w:fill="FFFFFF"/>
        </w:rPr>
        <w:t xml:space="preserve">É o </w:t>
      </w:r>
      <w:proofErr w:type="spellStart"/>
      <w:r>
        <w:rPr>
          <w:rFonts w:ascii="Helvetica" w:hAnsi="Helvetica" w:cs="Helvetica"/>
          <w:color w:val="3C4858"/>
          <w:sz w:val="26"/>
          <w:szCs w:val="26"/>
          <w:shd w:val="clear" w:color="auto" w:fill="FFFFFF"/>
        </w:rPr>
        <w:t>o</w:t>
      </w:r>
      <w:proofErr w:type="spellEnd"/>
      <w:r>
        <w:rPr>
          <w:rFonts w:ascii="Helvetica" w:hAnsi="Helvetica" w:cs="Helvetica"/>
          <w:color w:val="3C4858"/>
          <w:sz w:val="26"/>
          <w:szCs w:val="26"/>
          <w:shd w:val="clear" w:color="auto" w:fill="FFFFFF"/>
        </w:rPr>
        <w:t xml:space="preserve"> modelo de mais alto nível, ou seja, que </w:t>
      </w:r>
      <w:proofErr w:type="spellStart"/>
      <w:proofErr w:type="gramStart"/>
      <w:r>
        <w:rPr>
          <w:rFonts w:ascii="Helvetica" w:hAnsi="Helvetica" w:cs="Helvetica"/>
          <w:color w:val="3C4858"/>
          <w:sz w:val="26"/>
          <w:szCs w:val="26"/>
          <w:shd w:val="clear" w:color="auto" w:fill="FFFFFF"/>
        </w:rPr>
        <w:t>esta</w:t>
      </w:r>
      <w:proofErr w:type="spellEnd"/>
      <w:proofErr w:type="gramEnd"/>
      <w:r>
        <w:rPr>
          <w:rFonts w:ascii="Helvetica" w:hAnsi="Helvetica" w:cs="Helvetica"/>
          <w:color w:val="3C4858"/>
          <w:sz w:val="26"/>
          <w:szCs w:val="26"/>
          <w:shd w:val="clear" w:color="auto" w:fill="FFFFFF"/>
        </w:rPr>
        <w:t xml:space="preserve"> mais próximo da realidade dos usuários. O nível conceitual é desenvolvido com alto nível de abstração, a partir dos requisitos do sistema, extraídos na fase de levantamento de requisitos.</w:t>
      </w:r>
    </w:p>
    <w:p w:rsidR="005651AC" w:rsidRDefault="005651AC" w:rsidP="005651AC">
      <w:pPr>
        <w:rPr>
          <w:rFonts w:asciiTheme="majorHAnsi" w:hAnsiTheme="majorHAnsi" w:cstheme="majorHAnsi"/>
          <w:noProof/>
          <w:color w:val="FF0000"/>
          <w:sz w:val="20"/>
          <w:szCs w:val="20"/>
        </w:rPr>
      </w:pPr>
    </w:p>
    <w:p w:rsidR="005651AC" w:rsidRDefault="005651AC" w:rsidP="005651AC">
      <w:pPr>
        <w:jc w:val="center"/>
        <w:rPr>
          <w:rFonts w:asciiTheme="majorHAnsi" w:hAnsiTheme="majorHAnsi" w:cstheme="majorHAnsi"/>
          <w:color w:val="FF0000"/>
          <w:sz w:val="20"/>
          <w:szCs w:val="20"/>
        </w:rPr>
      </w:pPr>
      <w:r>
        <w:rPr>
          <w:rFonts w:asciiTheme="majorHAnsi" w:hAnsiTheme="majorHAnsi" w:cstheme="majorHAnsi"/>
          <w:noProof/>
          <w:color w:val="FF0000"/>
          <w:sz w:val="20"/>
          <w:szCs w:val="20"/>
        </w:rPr>
        <w:drawing>
          <wp:inline distT="0" distB="0" distL="0" distR="0">
            <wp:extent cx="3455670" cy="253339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Lucas_hroads-CONCEITUAL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06"/>
                    <a:stretch/>
                  </pic:blipFill>
                  <pic:spPr bwMode="auto">
                    <a:xfrm>
                      <a:off x="0" y="0"/>
                      <a:ext cx="3475407" cy="254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1AC" w:rsidRDefault="005651AC" w:rsidP="005651AC">
      <w:pPr>
        <w:rPr>
          <w:rFonts w:asciiTheme="majorHAnsi" w:hAnsiTheme="majorHAnsi" w:cstheme="majorHAnsi"/>
          <w:color w:val="FF0000"/>
          <w:sz w:val="20"/>
          <w:szCs w:val="20"/>
        </w:rPr>
      </w:pPr>
    </w:p>
    <w:p w:rsidR="005651AC" w:rsidRPr="005651AC" w:rsidRDefault="005651AC" w:rsidP="005651AC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color w:val="FF0000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0"/>
        </w:rPr>
        <w:t>Modelo Lógico</w:t>
      </w:r>
    </w:p>
    <w:p w:rsidR="005651AC" w:rsidRDefault="005651AC" w:rsidP="005651AC">
      <w:pPr>
        <w:ind w:firstLine="708"/>
        <w:rPr>
          <w:rFonts w:ascii="Helvetica" w:hAnsi="Helvetica" w:cs="Helvetica"/>
          <w:color w:val="3C4858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C4858"/>
          <w:sz w:val="26"/>
          <w:szCs w:val="26"/>
          <w:shd w:val="clear" w:color="auto" w:fill="FFFFFF"/>
        </w:rPr>
        <w:t>Descreve como os dados serão armazenados no banco e também seus relacionamentos. Esse modelo adota alguma tecnologia, pode ser: relacional, orientado a objetos, orientado a colunas, entre outros.</w:t>
      </w:r>
    </w:p>
    <w:p w:rsidR="005651AC" w:rsidRDefault="005651AC" w:rsidP="005651AC">
      <w:pPr>
        <w:ind w:firstLine="708"/>
        <w:rPr>
          <w:rFonts w:asciiTheme="majorHAnsi" w:hAnsiTheme="majorHAnsi" w:cstheme="majorHAnsi"/>
          <w:noProof/>
          <w:color w:val="FF0000"/>
          <w:sz w:val="20"/>
          <w:szCs w:val="20"/>
        </w:rPr>
      </w:pPr>
    </w:p>
    <w:p w:rsidR="005651AC" w:rsidRDefault="005651AC" w:rsidP="005651AC">
      <w:pPr>
        <w:ind w:firstLine="708"/>
        <w:rPr>
          <w:rFonts w:asciiTheme="majorHAnsi" w:hAnsiTheme="majorHAnsi" w:cstheme="majorHAnsi"/>
          <w:color w:val="FF0000"/>
          <w:sz w:val="20"/>
          <w:szCs w:val="20"/>
        </w:rPr>
      </w:pPr>
      <w:r>
        <w:rPr>
          <w:rFonts w:asciiTheme="majorHAnsi" w:hAnsiTheme="majorHAnsi" w:cstheme="majorHAnsi"/>
          <w:noProof/>
          <w:color w:val="FF0000"/>
          <w:sz w:val="20"/>
          <w:szCs w:val="20"/>
        </w:rPr>
        <w:drawing>
          <wp:inline distT="0" distB="0" distL="0" distR="0">
            <wp:extent cx="5250366" cy="2455276"/>
            <wp:effectExtent l="0" t="0" r="762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_Lucas_hroads_modelo_conceitual_logico-LOGIC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38"/>
                    <a:stretch/>
                  </pic:blipFill>
                  <pic:spPr bwMode="auto">
                    <a:xfrm>
                      <a:off x="0" y="0"/>
                      <a:ext cx="5273838" cy="246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1AC" w:rsidRDefault="005651AC" w:rsidP="005651AC">
      <w:pPr>
        <w:ind w:firstLine="708"/>
        <w:rPr>
          <w:rFonts w:asciiTheme="majorHAnsi" w:hAnsiTheme="majorHAnsi" w:cstheme="majorHAnsi"/>
          <w:color w:val="FF0000"/>
          <w:sz w:val="20"/>
          <w:szCs w:val="20"/>
        </w:rPr>
      </w:pPr>
    </w:p>
    <w:p w:rsidR="005651AC" w:rsidRPr="005651AC" w:rsidRDefault="005651AC" w:rsidP="005651AC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color w:val="FF0000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0"/>
        </w:rPr>
        <w:lastRenderedPageBreak/>
        <w:t>Modelo Físico</w:t>
      </w:r>
    </w:p>
    <w:p w:rsidR="005651AC" w:rsidRDefault="005651AC" w:rsidP="005651AC">
      <w:pPr>
        <w:ind w:firstLine="708"/>
        <w:jc w:val="both"/>
        <w:rPr>
          <w:rFonts w:ascii="Arial" w:hAnsi="Arial" w:cs="Arial"/>
          <w:color w:val="80808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808080"/>
          <w:sz w:val="27"/>
          <w:szCs w:val="27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5651AC" w:rsidRPr="005651AC" w:rsidRDefault="005651AC" w:rsidP="005651AC">
      <w:pPr>
        <w:rPr>
          <w:rFonts w:asciiTheme="majorHAnsi" w:hAnsiTheme="majorHAnsi" w:cstheme="majorHAnsi"/>
          <w:color w:val="FF0000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800509E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624195" cy="2818765"/>
            <wp:effectExtent l="0" t="0" r="0" b="63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" t="30198" r="27681" b="13076"/>
                    <a:stretch/>
                  </pic:blipFill>
                  <pic:spPr bwMode="auto">
                    <a:xfrm>
                      <a:off x="0" y="0"/>
                      <a:ext cx="5624195" cy="281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51AC" w:rsidRPr="00565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3616BC"/>
    <w:multiLevelType w:val="hybridMultilevel"/>
    <w:tmpl w:val="549414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912720D"/>
    <w:multiLevelType w:val="hybridMultilevel"/>
    <w:tmpl w:val="421A63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C6F6A17"/>
    <w:multiLevelType w:val="hybridMultilevel"/>
    <w:tmpl w:val="FCAA8F18"/>
    <w:lvl w:ilvl="0" w:tplc="06E82ACA">
      <w:numFmt w:val="bullet"/>
      <w:lvlText w:val=""/>
      <w:lvlJc w:val="left"/>
      <w:pPr>
        <w:ind w:left="3195" w:hanging="360"/>
      </w:pPr>
      <w:rPr>
        <w:rFonts w:ascii="Wingdings" w:eastAsiaTheme="minorHAnsi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5" w15:restartNumberingAfterBreak="0">
    <w:nsid w:val="32EF3A41"/>
    <w:multiLevelType w:val="hybridMultilevel"/>
    <w:tmpl w:val="C2921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63"/>
    <w:rsid w:val="0005543A"/>
    <w:rsid w:val="00067E45"/>
    <w:rsid w:val="000B1536"/>
    <w:rsid w:val="001129FA"/>
    <w:rsid w:val="00192373"/>
    <w:rsid w:val="00250709"/>
    <w:rsid w:val="003B5BD5"/>
    <w:rsid w:val="00494898"/>
    <w:rsid w:val="004C5A63"/>
    <w:rsid w:val="0051622B"/>
    <w:rsid w:val="00550C10"/>
    <w:rsid w:val="005651AC"/>
    <w:rsid w:val="00643085"/>
    <w:rsid w:val="007A5145"/>
    <w:rsid w:val="007E3A91"/>
    <w:rsid w:val="0087346F"/>
    <w:rsid w:val="00890987"/>
    <w:rsid w:val="008B7CED"/>
    <w:rsid w:val="009146B1"/>
    <w:rsid w:val="00961D51"/>
    <w:rsid w:val="00A26E9A"/>
    <w:rsid w:val="00AA273B"/>
    <w:rsid w:val="00B16AFB"/>
    <w:rsid w:val="00B51866"/>
    <w:rsid w:val="00C504D0"/>
    <w:rsid w:val="00CB1339"/>
    <w:rsid w:val="00CF4C14"/>
    <w:rsid w:val="00D52768"/>
    <w:rsid w:val="00D57C1C"/>
    <w:rsid w:val="00D60E24"/>
    <w:rsid w:val="00DC7A01"/>
    <w:rsid w:val="00EC58EC"/>
    <w:rsid w:val="00F00D56"/>
    <w:rsid w:val="00FA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D215"/>
  <w15:chartTrackingRefBased/>
  <w15:docId w15:val="{6FD37F17-E131-4054-86A7-A1F0F209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Lucas Nogueira De Souza</cp:lastModifiedBy>
  <cp:revision>2</cp:revision>
  <dcterms:created xsi:type="dcterms:W3CDTF">2019-08-09T13:05:00Z</dcterms:created>
  <dcterms:modified xsi:type="dcterms:W3CDTF">2019-08-09T13:05:00Z</dcterms:modified>
</cp:coreProperties>
</file>